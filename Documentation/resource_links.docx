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4B3" w:rsidRDefault="004E72A3">
      <w:proofErr w:type="spellStart"/>
      <w:r>
        <w:t>Ufo</w:t>
      </w:r>
      <w:proofErr w:type="spellEnd"/>
      <w:r>
        <w:t xml:space="preserve"> image: </w:t>
      </w:r>
      <w:hyperlink r:id="rId4" w:history="1">
        <w:r w:rsidRPr="009F050D">
          <w:rPr>
            <w:rStyle w:val="Hyperlink"/>
          </w:rPr>
          <w:t>https://img.clipartfest.com/7c16998d8f5ae6f36cf39b529db7bd22_-simple-animated-spaceship-animated-spaceship-clipart_420-429.png</w:t>
        </w:r>
      </w:hyperlink>
    </w:p>
    <w:p w:rsidR="004E72A3" w:rsidRDefault="004E72A3"/>
    <w:p w:rsidR="004E72A3" w:rsidRDefault="004E72A3">
      <w:r>
        <w:t>Heart</w:t>
      </w:r>
      <w:r w:rsidR="003B6BBA">
        <w:t xml:space="preserve"> image </w:t>
      </w:r>
      <w:r>
        <w:t xml:space="preserve">: </w:t>
      </w:r>
      <w:hyperlink r:id="rId5" w:history="1">
        <w:r w:rsidRPr="009F050D">
          <w:rPr>
            <w:rStyle w:val="Hyperlink"/>
          </w:rPr>
          <w:t>https://blog-001.west.edge.storage-yahoo.jp/res/blog-22-d7/ecollabo_makuhari/folder/1104905/49/12106649/img_1?1218366187</w:t>
        </w:r>
      </w:hyperlink>
    </w:p>
    <w:p w:rsidR="004E72A3" w:rsidRDefault="004E72A3"/>
    <w:p w:rsidR="003B6BBA" w:rsidRDefault="003B6BBA">
      <w:r>
        <w:t xml:space="preserve">Heart model: </w:t>
      </w:r>
      <w:hyperlink r:id="rId6" w:history="1">
        <w:r w:rsidRPr="00F363D2">
          <w:rPr>
            <w:rStyle w:val="Hyperlink"/>
          </w:rPr>
          <w:t>https://free3d.com/3d-model/heart-94470.html</w:t>
        </w:r>
      </w:hyperlink>
    </w:p>
    <w:p w:rsidR="003B6BBA" w:rsidRDefault="003B6BBA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t xml:space="preserve">UFO model:  </w:t>
      </w:r>
      <w:hyperlink r:id="rId7" w:history="1">
        <w:r w:rsidRPr="00F363D2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https://3dexport.com/free-3dmodel-ufo-85527.html</w:t>
        </w:r>
      </w:hyperlink>
    </w:p>
    <w:p w:rsidR="003B6BBA" w:rsidRDefault="003B6BBA">
      <w:bookmarkStart w:id="0" w:name="_GoBack"/>
      <w:bookmarkEnd w:id="0"/>
    </w:p>
    <w:p w:rsidR="004E72A3" w:rsidRDefault="008A0330">
      <w:r>
        <w:t xml:space="preserve">Steve running: </w:t>
      </w:r>
      <w:hyperlink r:id="rId8" w:history="1">
        <w:r w:rsidRPr="009F050D">
          <w:rPr>
            <w:rStyle w:val="Hyperlink"/>
          </w:rPr>
          <w:t>http://memberfiles.freewebs.com/72/56/85265672/photos/undefined/RUN.png</w:t>
        </w:r>
      </w:hyperlink>
    </w:p>
    <w:p w:rsidR="003B6BBA" w:rsidRPr="003B6BBA" w:rsidRDefault="008A0330">
      <w:pPr>
        <w:rPr>
          <w:color w:val="0563C1" w:themeColor="hyperlink"/>
          <w:u w:val="single"/>
        </w:rPr>
      </w:pPr>
      <w:r>
        <w:t xml:space="preserve">Steve Looking up: </w:t>
      </w:r>
      <w:hyperlink r:id="rId9" w:history="1">
        <w:r w:rsidR="00917E5B" w:rsidRPr="009F050D">
          <w:rPr>
            <w:rStyle w:val="Hyperlink"/>
          </w:rPr>
          <w:t>https://yt3.ggpht.com/-i8LCHnwlUeI/AAAAAAAAAAI/AAAAAAAAAAA/btiXtnqBM0s/s900-c-k-no-mo-rj-c0xffffff/photo.jpg</w:t>
        </w:r>
      </w:hyperlink>
    </w:p>
    <w:p w:rsidR="00917E5B" w:rsidRDefault="00917E5B"/>
    <w:sectPr w:rsidR="00917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2A3"/>
    <w:rsid w:val="003B6BBA"/>
    <w:rsid w:val="004E72A3"/>
    <w:rsid w:val="005064B3"/>
    <w:rsid w:val="007663F6"/>
    <w:rsid w:val="008A0330"/>
    <w:rsid w:val="0091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F4FE0"/>
  <w15:chartTrackingRefBased/>
  <w15:docId w15:val="{DE68BA08-FD6C-415B-B6F2-FE1D5F397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72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mberfiles.freewebs.com/72/56/85265672/photos/undefined/RUN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3dexport.com/free-3dmodel-ufo-85527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3d.com/3d-model/heart-94470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log-001.west.edge.storage-yahoo.jp/res/blog-22-d7/ecollabo_makuhari/folder/1104905/49/12106649/img_1?1218366187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img.clipartfest.com/7c16998d8f5ae6f36cf39b529db7bd22_-simple-animated-spaceship-animated-spaceship-clipart_420-429.png" TargetMode="External"/><Relationship Id="rId9" Type="http://schemas.openxmlformats.org/officeDocument/2006/relationships/hyperlink" Target="https://yt3.ggpht.com/-i8LCHnwlUeI/AAAAAAAAAAI/AAAAAAAAAAA/btiXtnqBM0s/s900-c-k-no-mo-rj-c0xffffff/photo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42479B30</Template>
  <TotalTime>70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Smith (RIT Student)</dc:creator>
  <cp:keywords/>
  <dc:description/>
  <cp:lastModifiedBy>Megan Smith (RIT Student)</cp:lastModifiedBy>
  <cp:revision>2</cp:revision>
  <dcterms:created xsi:type="dcterms:W3CDTF">2017-05-11T02:23:00Z</dcterms:created>
  <dcterms:modified xsi:type="dcterms:W3CDTF">2017-05-11T15:35:00Z</dcterms:modified>
</cp:coreProperties>
</file>